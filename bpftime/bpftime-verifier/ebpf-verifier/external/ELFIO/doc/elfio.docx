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9pt;height:9pt;visibility:visible;mso-wrap-style:square" o:bullet="t">
        <v:imagedata r:id="rId1" o:title=""/>
      </v:shape>
    </w:pict>
  </w:numPicBullet>
  <w:numPicBullet w:numPicBulletId="1">
    <w:pict>
      <v:shape id="_x0000_i1090" type="#_x0000_t75" style="width:9pt;height:9pt;visibility:visible;mso-wrap-style:square" o:bullet="t">
        <v:imagedata r:id="rId2" o:title=""/>
      </v:shape>
    </w:pict>
  </w:numPicBullet>
  <w:numPicBullet w:numPicBulletId="2">
    <w:pict>
      <v:shape id="_x0000_i1091" type="#_x0000_t75" alt="note.png" style="width:18pt;height:18pt;visibility:visible;mso-wrap-style:square" o:bullet="t">
        <v:imagedata r:id="rId3" o:title="note"/>
      </v:shape>
    </w:pict>
  </w:numPicBullet>
  <w:numPicBullet w:numPicBulletId="3">
    <w:pict>
      <v:shape id="_x0000_i1092" type="#_x0000_t75" alt="1.png" style="width:9pt;height:9pt;visibility:visible;mso-wrap-style:square" o:bullet="t">
        <v:imagedata r:id="rId4" o:title="1"/>
      </v:shape>
    </w:pict>
  </w:numPicBullet>
  <w:numPicBullet w:numPicBulletId="4">
    <w:pict>
      <v:shape id="_x0000_i1093" type="#_x0000_t75" alt="3.png" style="width:9pt;height:9pt;visibility:visible;mso-wrap-style:square" o:bullet="t">
        <v:imagedata r:id="rId5" o:title="3"/>
      </v:shape>
    </w:pict>
  </w:numPicBullet>
  <w:numPicBullet w:numPicBulletId="5">
    <w:pict>
      <v:shape id="_x0000_i1094" type="#_x0000_t75" alt="2.png" style="width:9pt;height:9pt;visibility:visible;mso-wrap-style:square" o:bullet="t">
        <v:imagedata r:id="rId6" o:title="2"/>
      </v:shape>
    </w:pict>
  </w:numPicBullet>
  <w:numPicBullet w:numPicBulletId="6">
    <w:pict>
      <v:shape id="_x0000_i1095" type="#_x0000_t75" alt="4.png" style="width:9pt;height:9pt;visibility:visible;mso-wrap-style:square" o:bullet="t">
        <v:imagedata r:id="rId7" o:title="4"/>
      </v:shape>
    </w:pict>
  </w:numPicBullet>
  <w:abstractNum w:abstractNumId="0" w15:restartNumberingAfterBreak="0">
    <w:nsid w:val="091E6CF7"/>
    <w:multiLevelType w:val="hybridMultilevel"/>
    <w:tmpl w:val="1D1E8D8E"/>
    <w:lvl w:ilvl="0" w:tplc="2A30CC6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9ED9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A4E7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4858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8445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5C7E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CA70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D297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A648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DD12DCD"/>
    <w:multiLevelType w:val="hybridMultilevel"/>
    <w:tmpl w:val="AFCA8A98"/>
    <w:lvl w:ilvl="0" w:tplc="867E130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8A20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DA41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1CED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048B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C89F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AADC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9220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1C10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E5F057B"/>
    <w:multiLevelType w:val="hybridMultilevel"/>
    <w:tmpl w:val="DE0E5956"/>
    <w:lvl w:ilvl="0" w:tplc="ACCEF4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C4C5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80B1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6215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A42D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340F3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600D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5CAA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A483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F555433"/>
    <w:multiLevelType w:val="hybridMultilevel"/>
    <w:tmpl w:val="ECBECE22"/>
    <w:lvl w:ilvl="0" w:tplc="A288AA2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4273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DC57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EEA9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AAA4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D252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623B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E00A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441A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2172F99"/>
    <w:multiLevelType w:val="hybridMultilevel"/>
    <w:tmpl w:val="96B29A76"/>
    <w:lvl w:ilvl="0" w:tplc="12F830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1A3B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5E88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17A9C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30F2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4EC3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6C56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CEA3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DE2D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3170772"/>
    <w:multiLevelType w:val="hybridMultilevel"/>
    <w:tmpl w:val="A2922B0E"/>
    <w:lvl w:ilvl="0" w:tplc="20108D6C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563D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94EA1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9AEA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E4DF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0C7A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6ADA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74D1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C245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C3270E0"/>
    <w:multiLevelType w:val="hybridMultilevel"/>
    <w:tmpl w:val="1DCEC59C"/>
    <w:lvl w:ilvl="0" w:tplc="80B2C34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981C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36C5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1E49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126C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0A70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B6D5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46BE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3E8D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6530790"/>
    <w:multiLevelType w:val="hybridMultilevel"/>
    <w:tmpl w:val="C2A27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86CED"/>
    <w:multiLevelType w:val="hybridMultilevel"/>
    <w:tmpl w:val="DE5CF8B4"/>
    <w:lvl w:ilvl="0" w:tplc="D19CEA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BA6F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1E32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563B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D478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4A37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2E9E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C046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361C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F8258A1"/>
    <w:multiLevelType w:val="hybridMultilevel"/>
    <w:tmpl w:val="AE54754A"/>
    <w:lvl w:ilvl="0" w:tplc="FA8C5F1A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D069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DC40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DA3F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FA76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CC54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90A5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E4ED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60A6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8CC700E"/>
    <w:multiLevelType w:val="hybridMultilevel"/>
    <w:tmpl w:val="4540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100CC"/>
    <w:multiLevelType w:val="hybridMultilevel"/>
    <w:tmpl w:val="79E48D96"/>
    <w:lvl w:ilvl="0" w:tplc="2BDAD0F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5CA1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EA0A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FCFE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D67C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9E4B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4677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76FF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242F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64D0CE1"/>
    <w:multiLevelType w:val="hybridMultilevel"/>
    <w:tmpl w:val="9D426764"/>
    <w:lvl w:ilvl="0" w:tplc="A288AA2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A07C41"/>
    <w:multiLevelType w:val="hybridMultilevel"/>
    <w:tmpl w:val="504A7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6D4262"/>
    <w:multiLevelType w:val="hybridMultilevel"/>
    <w:tmpl w:val="F658268E"/>
    <w:lvl w:ilvl="0" w:tplc="6CBAB90C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9C01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1437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9CB0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725A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1614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92EE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12E2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A44E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69941F2A"/>
    <w:multiLevelType w:val="hybridMultilevel"/>
    <w:tmpl w:val="9050B146"/>
    <w:lvl w:ilvl="0" w:tplc="6B342DC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4C75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CEE2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E8E8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7428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72B0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08AA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C22A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E875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BE61634"/>
    <w:multiLevelType w:val="hybridMultilevel"/>
    <w:tmpl w:val="EF8EB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1824AE"/>
    <w:multiLevelType w:val="hybridMultilevel"/>
    <w:tmpl w:val="E71EEF16"/>
    <w:lvl w:ilvl="0" w:tplc="DD185F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F2A4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F670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B28A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74BE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4C3C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1C69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C6DD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3A53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D8E7B88"/>
    <w:multiLevelType w:val="hybridMultilevel"/>
    <w:tmpl w:val="B5FC0AE2"/>
    <w:lvl w:ilvl="0" w:tplc="E9B0ACC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DC26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30A3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06DA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7852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1A79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BC9A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FAC7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7627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3"/>
  </w:num>
  <w:num w:numId="14">
    <w:abstractNumId w:val="13"/>
  </w:num>
  <w:num w:numId="15">
    <w:abstractNumId w:val="18"/>
  </w:num>
  <w:num w:numId="16">
    <w:abstractNumId w:val="2"/>
  </w:num>
  <w:num w:numId="17">
    <w:abstractNumId w:val="16"/>
  </w:num>
  <w:num w:numId="18">
    <w:abstractNumId w:val="12"/>
  </w:num>
  <w:num w:numId="19">
    <w:abstractNumId w:val="9"/>
  </w:num>
  <w:num w:numId="20">
    <w:abstractNumId w:val="19"/>
  </w:num>
  <w:num w:numId="21">
    <w:abstractNumId w:val="4"/>
  </w:num>
  <w:num w:numId="22">
    <w:abstractNumId w:val="17"/>
  </w:num>
  <w:num w:numId="23">
    <w:abstractNumId w:val="8"/>
  </w:num>
  <w:num w:numId="24">
    <w:abstractNumId w:val="11"/>
  </w:num>
  <w:num w:numId="25">
    <w:abstractNumId w:val="6"/>
  </w:num>
  <w:num w:numId="26">
    <w:abstractNumId w:val="6"/>
  </w:num>
  <w:num w:numId="27">
    <w:abstractNumId w:val="0"/>
  </w:num>
  <w:num w:numId="28">
    <w:abstractNumId w:val="1"/>
  </w:num>
  <w:num w:numId="29">
    <w:abstractNumId w:val="7"/>
  </w:num>
  <w:num w:numId="30">
    <w:abstractNumId w:val="15"/>
  </w:num>
  <w:num w:numId="31">
    <w:abstractNumId w:val="5"/>
  </w:num>
  <w:num w:numId="32">
    <w:abstractNumId w:val="10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24"/>
    <w:rsid w:val="0000207A"/>
    <w:rsid w:val="000064BA"/>
    <w:rsid w:val="00017944"/>
    <w:rsid w:val="000304CC"/>
    <w:rsid w:val="000318B7"/>
    <w:rsid w:val="00033E53"/>
    <w:rsid w:val="000356CB"/>
    <w:rsid w:val="00040F86"/>
    <w:rsid w:val="00041400"/>
    <w:rsid w:val="000441CD"/>
    <w:rsid w:val="00055F63"/>
    <w:rsid w:val="0006181D"/>
    <w:rsid w:val="000627B3"/>
    <w:rsid w:val="00077782"/>
    <w:rsid w:val="000A7DEC"/>
    <w:rsid w:val="000B4D00"/>
    <w:rsid w:val="000C02C2"/>
    <w:rsid w:val="000C0864"/>
    <w:rsid w:val="000E3B77"/>
    <w:rsid w:val="000E6E0A"/>
    <w:rsid w:val="000F2C5B"/>
    <w:rsid w:val="000F5231"/>
    <w:rsid w:val="000F533D"/>
    <w:rsid w:val="0010063B"/>
    <w:rsid w:val="00111F07"/>
    <w:rsid w:val="0011203F"/>
    <w:rsid w:val="0011415F"/>
    <w:rsid w:val="00130C2B"/>
    <w:rsid w:val="0013258C"/>
    <w:rsid w:val="0013743F"/>
    <w:rsid w:val="00146F05"/>
    <w:rsid w:val="001624E0"/>
    <w:rsid w:val="0018232F"/>
    <w:rsid w:val="001932C7"/>
    <w:rsid w:val="0019427D"/>
    <w:rsid w:val="001A4EC7"/>
    <w:rsid w:val="001A66B5"/>
    <w:rsid w:val="001B6C57"/>
    <w:rsid w:val="001D16D0"/>
    <w:rsid w:val="001E42AE"/>
    <w:rsid w:val="001F3113"/>
    <w:rsid w:val="00213BBE"/>
    <w:rsid w:val="002156BA"/>
    <w:rsid w:val="00217CA4"/>
    <w:rsid w:val="00224739"/>
    <w:rsid w:val="002424E7"/>
    <w:rsid w:val="0024444B"/>
    <w:rsid w:val="00277698"/>
    <w:rsid w:val="00281C8E"/>
    <w:rsid w:val="002822BD"/>
    <w:rsid w:val="00285676"/>
    <w:rsid w:val="00286380"/>
    <w:rsid w:val="00292615"/>
    <w:rsid w:val="00295963"/>
    <w:rsid w:val="002B5757"/>
    <w:rsid w:val="002C4E15"/>
    <w:rsid w:val="002D2366"/>
    <w:rsid w:val="002D3FFE"/>
    <w:rsid w:val="002D7261"/>
    <w:rsid w:val="0031251D"/>
    <w:rsid w:val="00320D7D"/>
    <w:rsid w:val="0035089B"/>
    <w:rsid w:val="00350F3A"/>
    <w:rsid w:val="00353507"/>
    <w:rsid w:val="003609CB"/>
    <w:rsid w:val="00373F9B"/>
    <w:rsid w:val="00375538"/>
    <w:rsid w:val="003864E9"/>
    <w:rsid w:val="00387F9B"/>
    <w:rsid w:val="00391531"/>
    <w:rsid w:val="00397A89"/>
    <w:rsid w:val="003C1128"/>
    <w:rsid w:val="003C22C5"/>
    <w:rsid w:val="003D49F8"/>
    <w:rsid w:val="003D56B5"/>
    <w:rsid w:val="003E11CD"/>
    <w:rsid w:val="003E6969"/>
    <w:rsid w:val="003F482C"/>
    <w:rsid w:val="00406528"/>
    <w:rsid w:val="00407E6F"/>
    <w:rsid w:val="00432329"/>
    <w:rsid w:val="0044224C"/>
    <w:rsid w:val="00480EA5"/>
    <w:rsid w:val="00483105"/>
    <w:rsid w:val="00486763"/>
    <w:rsid w:val="00493D1A"/>
    <w:rsid w:val="004A4AE5"/>
    <w:rsid w:val="004C674C"/>
    <w:rsid w:val="004D28E7"/>
    <w:rsid w:val="004F34B1"/>
    <w:rsid w:val="004F3C97"/>
    <w:rsid w:val="00514365"/>
    <w:rsid w:val="00540DB3"/>
    <w:rsid w:val="00555F2C"/>
    <w:rsid w:val="00581F3B"/>
    <w:rsid w:val="00597DF7"/>
    <w:rsid w:val="005D3C97"/>
    <w:rsid w:val="005E13D8"/>
    <w:rsid w:val="005E62F3"/>
    <w:rsid w:val="005F14E5"/>
    <w:rsid w:val="00627D0F"/>
    <w:rsid w:val="00635738"/>
    <w:rsid w:val="00651FF4"/>
    <w:rsid w:val="00697651"/>
    <w:rsid w:val="006A3029"/>
    <w:rsid w:val="006A3098"/>
    <w:rsid w:val="006B5D37"/>
    <w:rsid w:val="006C664A"/>
    <w:rsid w:val="006C68A6"/>
    <w:rsid w:val="006E50A4"/>
    <w:rsid w:val="006E5570"/>
    <w:rsid w:val="006F01DB"/>
    <w:rsid w:val="00705D05"/>
    <w:rsid w:val="0070648E"/>
    <w:rsid w:val="007141A2"/>
    <w:rsid w:val="00726690"/>
    <w:rsid w:val="00747BA5"/>
    <w:rsid w:val="00756CE5"/>
    <w:rsid w:val="0078054B"/>
    <w:rsid w:val="00790FD4"/>
    <w:rsid w:val="007B69C2"/>
    <w:rsid w:val="007D18C2"/>
    <w:rsid w:val="007D7F95"/>
    <w:rsid w:val="0082099F"/>
    <w:rsid w:val="00845028"/>
    <w:rsid w:val="00852BB1"/>
    <w:rsid w:val="00864B43"/>
    <w:rsid w:val="008677A9"/>
    <w:rsid w:val="00892BC5"/>
    <w:rsid w:val="008A1840"/>
    <w:rsid w:val="008B3D8F"/>
    <w:rsid w:val="008B783B"/>
    <w:rsid w:val="008C25AD"/>
    <w:rsid w:val="008C30DE"/>
    <w:rsid w:val="008D037E"/>
    <w:rsid w:val="008E04CB"/>
    <w:rsid w:val="008E4140"/>
    <w:rsid w:val="0090389C"/>
    <w:rsid w:val="009214E9"/>
    <w:rsid w:val="00934BA7"/>
    <w:rsid w:val="00937653"/>
    <w:rsid w:val="009416B4"/>
    <w:rsid w:val="00944ABF"/>
    <w:rsid w:val="00982A62"/>
    <w:rsid w:val="00987F44"/>
    <w:rsid w:val="009B4546"/>
    <w:rsid w:val="009C02FB"/>
    <w:rsid w:val="00A07E6F"/>
    <w:rsid w:val="00A14AD1"/>
    <w:rsid w:val="00A15762"/>
    <w:rsid w:val="00A1691F"/>
    <w:rsid w:val="00A20C31"/>
    <w:rsid w:val="00A30356"/>
    <w:rsid w:val="00A32C7F"/>
    <w:rsid w:val="00A46E99"/>
    <w:rsid w:val="00A54C08"/>
    <w:rsid w:val="00A63852"/>
    <w:rsid w:val="00AA1016"/>
    <w:rsid w:val="00AA7185"/>
    <w:rsid w:val="00AB0A3F"/>
    <w:rsid w:val="00AB29AC"/>
    <w:rsid w:val="00AB72EC"/>
    <w:rsid w:val="00AD7FAF"/>
    <w:rsid w:val="00B06FA2"/>
    <w:rsid w:val="00B07410"/>
    <w:rsid w:val="00B10A00"/>
    <w:rsid w:val="00B17BAE"/>
    <w:rsid w:val="00B23A2C"/>
    <w:rsid w:val="00B26095"/>
    <w:rsid w:val="00B267AD"/>
    <w:rsid w:val="00B419AA"/>
    <w:rsid w:val="00B54D5F"/>
    <w:rsid w:val="00B66A59"/>
    <w:rsid w:val="00B6796F"/>
    <w:rsid w:val="00B77719"/>
    <w:rsid w:val="00B90BF7"/>
    <w:rsid w:val="00BA0053"/>
    <w:rsid w:val="00BA3601"/>
    <w:rsid w:val="00BB1309"/>
    <w:rsid w:val="00BE3144"/>
    <w:rsid w:val="00BF05B0"/>
    <w:rsid w:val="00BF3693"/>
    <w:rsid w:val="00BF45A7"/>
    <w:rsid w:val="00C041A3"/>
    <w:rsid w:val="00C41396"/>
    <w:rsid w:val="00C41CF7"/>
    <w:rsid w:val="00C41E86"/>
    <w:rsid w:val="00C42084"/>
    <w:rsid w:val="00C6595B"/>
    <w:rsid w:val="00C671F1"/>
    <w:rsid w:val="00C71A48"/>
    <w:rsid w:val="00C73DF7"/>
    <w:rsid w:val="00C805DA"/>
    <w:rsid w:val="00C94483"/>
    <w:rsid w:val="00C95A24"/>
    <w:rsid w:val="00CA7B5E"/>
    <w:rsid w:val="00CB3866"/>
    <w:rsid w:val="00CC2A56"/>
    <w:rsid w:val="00CD7A1B"/>
    <w:rsid w:val="00CE30EA"/>
    <w:rsid w:val="00CE5F48"/>
    <w:rsid w:val="00CF7D02"/>
    <w:rsid w:val="00D033DA"/>
    <w:rsid w:val="00D169B7"/>
    <w:rsid w:val="00D32D61"/>
    <w:rsid w:val="00D4528E"/>
    <w:rsid w:val="00D45885"/>
    <w:rsid w:val="00D54CED"/>
    <w:rsid w:val="00D56049"/>
    <w:rsid w:val="00D56156"/>
    <w:rsid w:val="00D63A51"/>
    <w:rsid w:val="00D645FD"/>
    <w:rsid w:val="00D70881"/>
    <w:rsid w:val="00D87CD2"/>
    <w:rsid w:val="00D977A2"/>
    <w:rsid w:val="00DB0DE1"/>
    <w:rsid w:val="00DB312F"/>
    <w:rsid w:val="00DC42CA"/>
    <w:rsid w:val="00DD43BD"/>
    <w:rsid w:val="00DE2A1B"/>
    <w:rsid w:val="00DF5128"/>
    <w:rsid w:val="00DF5860"/>
    <w:rsid w:val="00E43C1F"/>
    <w:rsid w:val="00E54463"/>
    <w:rsid w:val="00E62296"/>
    <w:rsid w:val="00E64479"/>
    <w:rsid w:val="00E7603B"/>
    <w:rsid w:val="00E93446"/>
    <w:rsid w:val="00E9356F"/>
    <w:rsid w:val="00EA1569"/>
    <w:rsid w:val="00EC5E76"/>
    <w:rsid w:val="00F15F1D"/>
    <w:rsid w:val="00F237BA"/>
    <w:rsid w:val="00F41157"/>
    <w:rsid w:val="00F82C50"/>
    <w:rsid w:val="00F8735E"/>
    <w:rsid w:val="00F92020"/>
    <w:rsid w:val="00FA01FA"/>
    <w:rsid w:val="00FA5AC5"/>
    <w:rsid w:val="00FC746D"/>
    <w:rsid w:val="00FD54CC"/>
    <w:rsid w:val="00FE3319"/>
    <w:rsid w:val="00FE596E"/>
    <w:rsid w:val="00FF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846BD"/>
  <w15:docId w15:val="{4550733A-8291-4993-8DBE-194FD1C6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881"/>
  </w:style>
  <w:style w:type="paragraph" w:styleId="Heading1">
    <w:name w:val="heading 1"/>
    <w:basedOn w:val="Normal"/>
    <w:next w:val="Normal"/>
    <w:link w:val="Heading1Char"/>
    <w:uiPriority w:val="9"/>
    <w:qFormat/>
    <w:rsid w:val="002B5757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Bidi" w:eastAsiaTheme="majorEastAsia" w:hAnsiTheme="majorBidi" w:cstheme="majorBidi"/>
      <w:b/>
      <w:bCs/>
      <w:smallCaps/>
      <w:color w:val="216A97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5B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inorBidi" w:eastAsiaTheme="majorEastAsia" w:hAnsiTheme="minorBidi" w:cstheme="majorBidi"/>
      <w:b/>
      <w:bCs/>
      <w:smallCaps/>
      <w:color w:val="4DA4D8" w:themeColor="accent3" w:themeTint="99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601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9C2E5" w:themeColor="accent3" w:themeTint="66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881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881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881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881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881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881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3B77"/>
    <w:pPr>
      <w:spacing w:after="0" w:line="240" w:lineRule="auto"/>
      <w:contextualSpacing/>
    </w:pPr>
    <w:rPr>
      <w:rFonts w:asciiTheme="majorBidi" w:eastAsiaTheme="majorEastAsia" w:hAnsiTheme="majorBidi" w:cstheme="majorBidi"/>
      <w:b/>
      <w:color w:val="0070C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B77"/>
    <w:rPr>
      <w:rFonts w:asciiTheme="majorBidi" w:eastAsiaTheme="majorEastAsia" w:hAnsiTheme="majorBidi" w:cstheme="majorBidi"/>
      <w:b/>
      <w:color w:val="0070C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88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7088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2B5757"/>
    <w:rPr>
      <w:rFonts w:asciiTheme="majorBidi" w:eastAsiaTheme="majorEastAsia" w:hAnsiTheme="majorBidi" w:cstheme="majorBidi"/>
      <w:b/>
      <w:bCs/>
      <w:smallCaps/>
      <w:color w:val="216A97"/>
      <w:sz w:val="4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F25BA"/>
    <w:rPr>
      <w:rFonts w:asciiTheme="minorBidi" w:eastAsiaTheme="majorEastAsia" w:hAnsiTheme="minorBidi" w:cstheme="majorBidi"/>
      <w:b/>
      <w:bCs/>
      <w:smallCaps/>
      <w:color w:val="4DA4D8" w:themeColor="accent3" w:themeTint="99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3601"/>
    <w:rPr>
      <w:rFonts w:asciiTheme="majorHAnsi" w:eastAsiaTheme="majorEastAsia" w:hAnsiTheme="majorHAnsi" w:cstheme="majorBidi"/>
      <w:b/>
      <w:bCs/>
      <w:color w:val="89C2E5" w:themeColor="accent3" w:themeTint="66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88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881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881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8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8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8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70881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7088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70881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D70881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7088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7088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88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881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D7088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088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70881"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0881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70881"/>
    <w:pPr>
      <w:outlineLvl w:val="9"/>
    </w:pPr>
  </w:style>
  <w:style w:type="paragraph" w:styleId="NoSpacing">
    <w:name w:val="No Spacing"/>
    <w:link w:val="NoSpacingChar"/>
    <w:uiPriority w:val="1"/>
    <w:qFormat/>
    <w:rsid w:val="00D70881"/>
    <w:pPr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D70881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13743F"/>
    <w:pPr>
      <w:keepNext/>
      <w:keepLines/>
      <w:framePr w:wrap="notBeside" w:vAnchor="text" w:hAnchor="text" w:y="1"/>
      <w:widowControl w:val="0"/>
      <w:shd w:val="clear" w:color="D6EAF6" w:fill="E0EFF8"/>
      <w:suppressAutoHyphens/>
      <w:spacing w:after="0" w:line="240" w:lineRule="auto"/>
      <w:ind w:left="288" w:right="288"/>
      <w:contextualSpacing/>
    </w:pPr>
    <w:rPr>
      <w:rFonts w:ascii="Courier New" w:hAnsi="Courier New" w:cs="Courier New"/>
      <w:noProof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27D0F"/>
  </w:style>
  <w:style w:type="paragraph" w:styleId="TOC1">
    <w:name w:val="toc 1"/>
    <w:basedOn w:val="Normal"/>
    <w:next w:val="Normal"/>
    <w:autoRedefine/>
    <w:uiPriority w:val="39"/>
    <w:unhideWhenUsed/>
    <w:qFormat/>
    <w:rsid w:val="00DF5128"/>
    <w:pPr>
      <w:tabs>
        <w:tab w:val="left" w:pos="332"/>
        <w:tab w:val="right" w:pos="9350"/>
      </w:tabs>
      <w:spacing w:before="360" w:after="360"/>
    </w:pPr>
    <w:rPr>
      <w:rFonts w:cs="Times New Roman"/>
      <w:b/>
      <w:bCs/>
      <w:caps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1E42AE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E42AE"/>
    <w:pPr>
      <w:spacing w:after="0"/>
    </w:pPr>
    <w:rPr>
      <w:rFonts w:cs="Times New Roman"/>
      <w:b/>
      <w:bCs/>
      <w:smallCaps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en-US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F07"/>
    <w:rPr>
      <w:rFonts w:ascii="Courier New" w:eastAsia="Times New Roman" w:hAnsi="Courier New" w:cs="Courier New"/>
      <w:color w:val="000000"/>
      <w:sz w:val="20"/>
      <w:szCs w:val="20"/>
      <w:lang w:eastAsia="en-US" w:bidi="he-IL"/>
    </w:rPr>
  </w:style>
  <w:style w:type="character" w:styleId="HTMLCode">
    <w:name w:val="HTML Code"/>
    <w:basedOn w:val="DefaultParagraphFont"/>
    <w:uiPriority w:val="99"/>
    <w:semiHidden/>
    <w:unhideWhenUsed/>
    <w:rsid w:val="0011203F"/>
    <w:rPr>
      <w:rFonts w:ascii="Courier New" w:eastAsia="Times New Roman" w:hAnsi="Courier New" w:cs="Courier New"/>
      <w:sz w:val="20"/>
      <w:szCs w:val="20"/>
    </w:rPr>
  </w:style>
  <w:style w:type="character" w:customStyle="1" w:styleId="returnvalue">
    <w:name w:val="returnvalue"/>
    <w:basedOn w:val="DefaultParagraphFont"/>
    <w:rsid w:val="00B90BF7"/>
  </w:style>
  <w:style w:type="paragraph" w:styleId="BalloonText">
    <w:name w:val="Balloon Text"/>
    <w:basedOn w:val="Normal"/>
    <w:link w:val="BalloonTextChar"/>
    <w:uiPriority w:val="99"/>
    <w:semiHidden/>
    <w:unhideWhenUsed/>
    <w:rsid w:val="002B5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75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3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3D1A"/>
    <w:rPr>
      <w:rFonts w:ascii="Tahoma" w:hAnsi="Tahoma" w:cs="Tahoma"/>
      <w:sz w:val="16"/>
      <w:szCs w:val="16"/>
    </w:rPr>
  </w:style>
  <w:style w:type="paragraph" w:customStyle="1" w:styleId="Note">
    <w:name w:val="Note"/>
    <w:basedOn w:val="Code"/>
    <w:link w:val="NoteChar"/>
    <w:qFormat/>
    <w:rsid w:val="0013743F"/>
    <w:pPr>
      <w:framePr w:wrap="notBeside"/>
      <w:shd w:val="clear" w:color="D6EAF6" w:fill="FFF4D1"/>
    </w:pPr>
    <w:rPr>
      <w:rFonts w:asciiTheme="majorBidi" w:hAnsiTheme="majorBidi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1415F"/>
    <w:pPr>
      <w:spacing w:after="0"/>
    </w:pPr>
    <w:rPr>
      <w:rFonts w:cs="Times New Roman"/>
      <w:smallCaps/>
      <w:szCs w:val="26"/>
    </w:rPr>
  </w:style>
  <w:style w:type="character" w:customStyle="1" w:styleId="CodeChar">
    <w:name w:val="Code Char"/>
    <w:basedOn w:val="DefaultParagraphFont"/>
    <w:link w:val="Code"/>
    <w:rsid w:val="0013743F"/>
    <w:rPr>
      <w:rFonts w:ascii="Courier New" w:hAnsi="Courier New" w:cs="Courier New"/>
      <w:noProof/>
      <w:sz w:val="18"/>
      <w:szCs w:val="18"/>
      <w:shd w:val="clear" w:color="D6EAF6" w:fill="E0EFF8"/>
    </w:rPr>
  </w:style>
  <w:style w:type="character" w:customStyle="1" w:styleId="NoteChar">
    <w:name w:val="Note Char"/>
    <w:basedOn w:val="CodeChar"/>
    <w:link w:val="Note"/>
    <w:rsid w:val="0013743F"/>
    <w:rPr>
      <w:rFonts w:asciiTheme="majorBidi" w:hAnsiTheme="majorBidi" w:cs="Courier New"/>
      <w:noProof/>
      <w:sz w:val="18"/>
      <w:szCs w:val="18"/>
      <w:shd w:val="clear" w:color="D6EAF6" w:fill="FFF4D1"/>
    </w:rPr>
  </w:style>
  <w:style w:type="table" w:customStyle="1" w:styleId="TableGrid">
    <w:name w:val="TableGrid"/>
    <w:rsid w:val="00A07E6F"/>
    <w:pPr>
      <w:spacing w:after="0" w:line="240" w:lineRule="auto"/>
    </w:pPr>
    <w:rPr>
      <w:lang w:eastAsia="en-US" w:bidi="he-I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4">
    <w:name w:val="toc 4"/>
    <w:basedOn w:val="Normal"/>
    <w:next w:val="Normal"/>
    <w:autoRedefine/>
    <w:uiPriority w:val="39"/>
    <w:unhideWhenUsed/>
    <w:rsid w:val="002D3FFE"/>
    <w:pPr>
      <w:spacing w:after="0"/>
    </w:pPr>
    <w:rPr>
      <w:rFonts w:cs="Times New Roman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2D3FFE"/>
    <w:pPr>
      <w:spacing w:after="0"/>
    </w:pPr>
    <w:rPr>
      <w:rFonts w:cs="Times New Roman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2D3FFE"/>
    <w:pPr>
      <w:spacing w:after="0"/>
    </w:pPr>
    <w:rPr>
      <w:rFonts w:cs="Times New Roman"/>
      <w:szCs w:val="26"/>
    </w:rPr>
  </w:style>
  <w:style w:type="paragraph" w:styleId="TOC7">
    <w:name w:val="toc 7"/>
    <w:basedOn w:val="Normal"/>
    <w:next w:val="Normal"/>
    <w:autoRedefine/>
    <w:uiPriority w:val="39"/>
    <w:unhideWhenUsed/>
    <w:rsid w:val="002D3FFE"/>
    <w:pPr>
      <w:spacing w:after="0"/>
    </w:pPr>
    <w:rPr>
      <w:rFonts w:cs="Times New Roman"/>
      <w:szCs w:val="26"/>
    </w:rPr>
  </w:style>
  <w:style w:type="paragraph" w:styleId="TOC8">
    <w:name w:val="toc 8"/>
    <w:basedOn w:val="Normal"/>
    <w:next w:val="Normal"/>
    <w:autoRedefine/>
    <w:uiPriority w:val="39"/>
    <w:unhideWhenUsed/>
    <w:rsid w:val="002D3FFE"/>
    <w:pPr>
      <w:spacing w:after="0"/>
    </w:pPr>
    <w:rPr>
      <w:rFonts w:cs="Times New Roman"/>
      <w:szCs w:val="26"/>
    </w:rPr>
  </w:style>
  <w:style w:type="paragraph" w:styleId="TOC9">
    <w:name w:val="toc 9"/>
    <w:basedOn w:val="Normal"/>
    <w:next w:val="Normal"/>
    <w:autoRedefine/>
    <w:uiPriority w:val="39"/>
    <w:unhideWhenUsed/>
    <w:rsid w:val="002D3FFE"/>
    <w:pPr>
      <w:spacing w:after="0"/>
    </w:pPr>
    <w:rPr>
      <w:rFonts w:cs="Times New Roman"/>
      <w:szCs w:val="26"/>
    </w:rPr>
  </w:style>
  <w:style w:type="paragraph" w:styleId="Revision">
    <w:name w:val="Revision"/>
    <w:hidden/>
    <w:uiPriority w:val="99"/>
    <w:semiHidden/>
    <w:rsid w:val="008E41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8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e\AppData\Roaming\Microsoft\Templates\Report%20design%20(blank).dotx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ELFIO is a header-only C++ library intended for reading and generating files in the ELF binary format</Abstract>
  <CompanyAddress/>
  <CompanyPhone/>
  <CompanyFax/>
  <CompanyEmail>to_serge@users.sourceforge.net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A3EB50-97E2-4659-8EE2-E7F4C5DFD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56</TotalTime>
  <Pages>22</Pages>
  <Words>4670</Words>
  <Characters>26621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ELFIO</vt:lpstr>
    </vt:vector>
  </TitlesOfParts>
  <Company/>
  <LinksUpToDate>false</LinksUpToDate>
  <CharactersWithSpaces>31229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ELFIO</dc:title>
  <dc:subject>Tutorial and User Manual</dc:subject>
  <dc:creator>Serge</dc:creator>
  <cp:keywords/>
  <cp:lastModifiedBy>Serge Lamikhov-Center</cp:lastModifiedBy>
  <cp:revision>21</cp:revision>
  <cp:lastPrinted>2021-04-08T13:56:00Z</cp:lastPrinted>
  <dcterms:created xsi:type="dcterms:W3CDTF">2021-01-13T08:18:00Z</dcterms:created>
  <dcterms:modified xsi:type="dcterms:W3CDTF">2021-07-23T13:55:00Z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